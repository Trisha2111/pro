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0CFC" w14:textId="77777777" w:rsidR="001F67A0" w:rsidRDefault="001F67A0" w:rsidP="00E22E87">
      <w:pPr>
        <w:pStyle w:val="NoSpacing"/>
      </w:pPr>
      <w:r w:rsidRPr="00906BEE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9FA1E05" wp14:editId="6B5E9D7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68770" cy="1810385"/>
                <wp:effectExtent l="0" t="0" r="0" b="0"/>
                <wp:wrapNone/>
                <wp:docPr id="1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1810385"/>
                          <a:chOff x="0" y="0"/>
                          <a:chExt cx="6665911" cy="181038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1133475" y="419100"/>
                            <a:ext cx="5532436" cy="100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d circle"/>
                        <wps:cNvSpPr/>
                        <wps:spPr>
                          <a:xfrm>
                            <a:off x="0" y="0"/>
                            <a:ext cx="1810488" cy="1810385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White circle"/>
                        <wps:cNvSpPr/>
                        <wps:spPr>
                          <a:xfrm>
                            <a:off x="57150" y="57150"/>
                            <a:ext cx="1704460" cy="17043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85800</wp14:pctWidth>
                </wp14:sizeRelH>
                <wp14:sizeRelV relativeFrom="page">
                  <wp14:pctHeight>18000</wp14:pctHeight>
                </wp14:sizeRelV>
              </wp:anchor>
            </w:drawing>
          </mc:Choice>
          <mc:Fallback>
            <w:pict>
              <v:group w14:anchorId="77C7427B" id="Group 1" o:spid="_x0000_s1026" alt="Decorative" style="position:absolute;margin-left:0;margin-top:0;width:525.1pt;height:142.55pt;z-index:-251657216;mso-width-percent:858;mso-height-percent:180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">
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95"/>
        <w:gridCol w:w="399"/>
        <w:gridCol w:w="1392"/>
        <w:gridCol w:w="3729"/>
        <w:gridCol w:w="1966"/>
        <w:gridCol w:w="875"/>
      </w:tblGrid>
      <w:tr w:rsidR="006A1ADA" w14:paraId="69301C07" w14:textId="77777777" w:rsidTr="00372A97">
        <w:trPr>
          <w:trHeight w:val="2259"/>
        </w:trPr>
        <w:tc>
          <w:tcPr>
            <w:tcW w:w="2295" w:type="dxa"/>
            <w:vAlign w:val="center"/>
          </w:tcPr>
          <w:p w14:paraId="2EE9DF76" w14:textId="1F58CE52" w:rsidR="001F67A0" w:rsidRDefault="00372A97" w:rsidP="009254F7">
            <w:pPr>
              <w:pStyle w:val="Initials"/>
            </w:pPr>
            <w:r w:rsidRPr="006A1ADA">
              <w:drawing>
                <wp:inline distT="0" distB="0" distL="0" distR="0" wp14:anchorId="2CEFDA3C" wp14:editId="6259886F">
                  <wp:extent cx="733425" cy="1201420"/>
                  <wp:effectExtent l="0" t="0" r="9525" b="0"/>
                  <wp:docPr id="1537602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76023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79486" cy="144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" w:type="dxa"/>
            <w:vAlign w:val="center"/>
          </w:tcPr>
          <w:p w14:paraId="5D2E8962" w14:textId="3311B10E" w:rsidR="001F67A0" w:rsidRDefault="001F67A0" w:rsidP="009254F7">
            <w:pPr>
              <w:pStyle w:val="NoSpacing"/>
              <w:jc w:val="center"/>
            </w:pPr>
          </w:p>
        </w:tc>
        <w:tc>
          <w:tcPr>
            <w:tcW w:w="7087" w:type="dxa"/>
            <w:gridSpan w:val="3"/>
            <w:vAlign w:val="center"/>
          </w:tcPr>
          <w:p w14:paraId="5D59546F" w14:textId="6D9D092C" w:rsidR="001F67A0" w:rsidRDefault="00B32E37" w:rsidP="009254F7">
            <w:pPr>
              <w:pStyle w:val="Heading1"/>
            </w:pPr>
            <w:r>
              <w:t>TRisha malani</w:t>
            </w:r>
          </w:p>
          <w:p w14:paraId="47090C60" w14:textId="1FE0FAC3" w:rsidR="001F67A0" w:rsidRPr="003A05FE" w:rsidRDefault="001F67A0" w:rsidP="00372A97">
            <w:pPr>
              <w:pStyle w:val="Heading2"/>
              <w:jc w:val="center"/>
            </w:pPr>
          </w:p>
        </w:tc>
        <w:tc>
          <w:tcPr>
            <w:tcW w:w="875" w:type="dxa"/>
            <w:vAlign w:val="center"/>
          </w:tcPr>
          <w:p w14:paraId="412CA7DA" w14:textId="77777777" w:rsidR="001F67A0" w:rsidRDefault="001F67A0" w:rsidP="009254F7">
            <w:pPr>
              <w:pStyle w:val="NoSpacing"/>
              <w:jc w:val="right"/>
            </w:pPr>
          </w:p>
        </w:tc>
      </w:tr>
      <w:tr w:rsidR="00B32E37" w14:paraId="57E44544" w14:textId="77777777" w:rsidTr="006A1ADA">
        <w:trPr>
          <w:trHeight w:val="900"/>
        </w:trPr>
        <w:tc>
          <w:tcPr>
            <w:tcW w:w="2295" w:type="dxa"/>
          </w:tcPr>
          <w:p w14:paraId="75B01D78" w14:textId="77777777" w:rsidR="001F67A0" w:rsidRDefault="001F67A0" w:rsidP="009254F7">
            <w:pPr>
              <w:pStyle w:val="NoSpacing"/>
            </w:pPr>
          </w:p>
        </w:tc>
        <w:tc>
          <w:tcPr>
            <w:tcW w:w="399" w:type="dxa"/>
          </w:tcPr>
          <w:p w14:paraId="00677823" w14:textId="77777777" w:rsidR="001F67A0" w:rsidRDefault="001F67A0" w:rsidP="009254F7">
            <w:pPr>
              <w:pStyle w:val="NoSpacing"/>
            </w:pPr>
          </w:p>
        </w:tc>
        <w:tc>
          <w:tcPr>
            <w:tcW w:w="7962" w:type="dxa"/>
            <w:gridSpan w:val="4"/>
          </w:tcPr>
          <w:p w14:paraId="1C788DCA" w14:textId="77777777" w:rsidR="001F67A0" w:rsidRDefault="001F67A0" w:rsidP="009254F7">
            <w:pPr>
              <w:pStyle w:val="NoSpacing"/>
            </w:pPr>
          </w:p>
        </w:tc>
      </w:tr>
      <w:tr w:rsidR="00B32E37" w14:paraId="292692CF" w14:textId="77777777" w:rsidTr="006A1ADA">
        <w:trPr>
          <w:trHeight w:hRule="exact" w:val="693"/>
        </w:trPr>
        <w:tc>
          <w:tcPr>
            <w:tcW w:w="2295" w:type="dxa"/>
            <w:tcBorders>
              <w:bottom w:val="single" w:sz="48" w:space="0" w:color="EA4E4E" w:themeColor="accent1"/>
            </w:tcBorders>
          </w:tcPr>
          <w:p w14:paraId="6B42237B" w14:textId="4674E70F" w:rsidR="001F67A0" w:rsidRDefault="00B32E37" w:rsidP="009254F7">
            <w:pPr>
              <w:pStyle w:val="Heading3"/>
            </w:pPr>
            <w:r>
              <w:t>ABOUT ME</w:t>
            </w:r>
          </w:p>
        </w:tc>
        <w:tc>
          <w:tcPr>
            <w:tcW w:w="399" w:type="dxa"/>
          </w:tcPr>
          <w:p w14:paraId="63582775" w14:textId="77777777" w:rsidR="001F67A0" w:rsidRDefault="001F67A0" w:rsidP="009254F7">
            <w:pPr>
              <w:pStyle w:val="NoSpacing"/>
            </w:pPr>
          </w:p>
        </w:tc>
        <w:tc>
          <w:tcPr>
            <w:tcW w:w="7962" w:type="dxa"/>
            <w:gridSpan w:val="4"/>
            <w:tcBorders>
              <w:bottom w:val="single" w:sz="48" w:space="0" w:color="EA4E4E" w:themeColor="accent1"/>
            </w:tcBorders>
          </w:tcPr>
          <w:p w14:paraId="47EEA46C" w14:textId="4E973A36" w:rsidR="001F67A0" w:rsidRDefault="00B32E37" w:rsidP="001F67A0">
            <w:pPr>
              <w:pStyle w:val="Heading3"/>
            </w:pPr>
            <w:r>
              <w:t>SCAN ME</w:t>
            </w:r>
          </w:p>
        </w:tc>
      </w:tr>
      <w:tr w:rsidR="00B32E37" w14:paraId="2BC60C9B" w14:textId="77777777" w:rsidTr="006A1ADA">
        <w:tc>
          <w:tcPr>
            <w:tcW w:w="2295" w:type="dxa"/>
            <w:tcBorders>
              <w:top w:val="single" w:sz="48" w:space="0" w:color="EA4E4E" w:themeColor="accent1"/>
            </w:tcBorders>
          </w:tcPr>
          <w:p w14:paraId="47DAE54B" w14:textId="77777777" w:rsidR="001F67A0" w:rsidRDefault="001F67A0" w:rsidP="009254F7"/>
          <w:p w14:paraId="339B3CC6" w14:textId="7B51D7A2" w:rsidR="001F67A0" w:rsidRPr="00906BEE" w:rsidRDefault="00B32E37" w:rsidP="001F67A0">
            <w:r>
              <w:t>Hii I am Trisha and I love Coding</w:t>
            </w:r>
          </w:p>
          <w:p w14:paraId="65773931" w14:textId="77777777" w:rsidR="001F67A0" w:rsidRDefault="001F67A0" w:rsidP="001F67A0">
            <w:pPr>
              <w:pStyle w:val="NoSpacing"/>
            </w:pPr>
          </w:p>
          <w:p w14:paraId="29D9EEA9" w14:textId="4230786D" w:rsidR="001F67A0" w:rsidRDefault="001F67A0" w:rsidP="001F67A0">
            <w:pPr>
              <w:pStyle w:val="NoSpacing"/>
            </w:pPr>
          </w:p>
        </w:tc>
        <w:tc>
          <w:tcPr>
            <w:tcW w:w="399" w:type="dxa"/>
          </w:tcPr>
          <w:p w14:paraId="28A5856A" w14:textId="77777777" w:rsidR="001F67A0" w:rsidRDefault="001F67A0" w:rsidP="009254F7">
            <w:pPr>
              <w:pStyle w:val="NoSpacing"/>
            </w:pPr>
          </w:p>
        </w:tc>
        <w:tc>
          <w:tcPr>
            <w:tcW w:w="7962" w:type="dxa"/>
            <w:gridSpan w:val="4"/>
            <w:tcBorders>
              <w:top w:val="single" w:sz="48" w:space="0" w:color="EA4E4E" w:themeColor="accent1"/>
            </w:tcBorders>
          </w:tcPr>
          <w:p w14:paraId="5B28154D" w14:textId="61514F0A" w:rsidR="001F67A0" w:rsidRDefault="00B32E37" w:rsidP="009254F7">
            <w:pPr>
              <w:pStyle w:val="NoSpacing"/>
            </w:pPr>
            <w:r w:rsidRPr="00B32E37">
              <w:drawing>
                <wp:inline distT="0" distB="0" distL="0" distR="0" wp14:anchorId="075218C4" wp14:editId="7661E495">
                  <wp:extent cx="838200" cy="752475"/>
                  <wp:effectExtent l="0" t="0" r="0" b="9525"/>
                  <wp:docPr id="1106490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4904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569" cy="76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E37" w14:paraId="3C456AE3" w14:textId="77777777" w:rsidTr="006A1ADA">
        <w:trPr>
          <w:trHeight w:val="228"/>
        </w:trPr>
        <w:tc>
          <w:tcPr>
            <w:tcW w:w="2295" w:type="dxa"/>
            <w:tcBorders>
              <w:bottom w:val="single" w:sz="48" w:space="0" w:color="EA4E4E" w:themeColor="accent1"/>
            </w:tcBorders>
          </w:tcPr>
          <w:p w14:paraId="302DE78B" w14:textId="77777777" w:rsidR="001F67A0" w:rsidRDefault="001F67A0" w:rsidP="001F67A0">
            <w:pPr>
              <w:pStyle w:val="Heading3"/>
            </w:pPr>
          </w:p>
          <w:p w14:paraId="4D0CB560" w14:textId="77777777" w:rsidR="00372A97" w:rsidRDefault="00372A97" w:rsidP="001F67A0">
            <w:pPr>
              <w:pStyle w:val="Heading3"/>
            </w:pPr>
          </w:p>
          <w:p w14:paraId="67DE63C8" w14:textId="7B97085A" w:rsidR="00372A97" w:rsidRDefault="00372A97" w:rsidP="001F67A0">
            <w:pPr>
              <w:pStyle w:val="Heading3"/>
            </w:pPr>
            <w:sdt>
              <w:sdtPr>
                <w:id w:val="1490835561"/>
                <w:placeholder>
                  <w:docPart w:val="563FAF7FE6514F79AC999C323FBD2FA4"/>
                </w:placeholder>
                <w:temporary/>
                <w:showingPlcHdr/>
                <w15:appearance w15:val="hidden"/>
              </w:sdtPr>
              <w:sdtContent>
                <w:r w:rsidRPr="00906BEE">
                  <w:t>Skills</w:t>
                </w:r>
              </w:sdtContent>
            </w:sdt>
          </w:p>
        </w:tc>
        <w:tc>
          <w:tcPr>
            <w:tcW w:w="399" w:type="dxa"/>
          </w:tcPr>
          <w:p w14:paraId="59A6E8D0" w14:textId="77777777" w:rsidR="001F67A0" w:rsidRDefault="001F67A0" w:rsidP="009254F7">
            <w:pPr>
              <w:pStyle w:val="NoSpacing"/>
            </w:pPr>
          </w:p>
        </w:tc>
        <w:tc>
          <w:tcPr>
            <w:tcW w:w="7962" w:type="dxa"/>
            <w:gridSpan w:val="4"/>
            <w:tcBorders>
              <w:bottom w:val="single" w:sz="48" w:space="0" w:color="EA4E4E" w:themeColor="accent1"/>
            </w:tcBorders>
          </w:tcPr>
          <w:p w14:paraId="49792D5E" w14:textId="7164807D" w:rsidR="001F67A0" w:rsidRDefault="006A1ADA" w:rsidP="001F67A0">
            <w:pPr>
              <w:pStyle w:val="Heading3"/>
            </w:pPr>
            <w:r w:rsidRPr="006A1ADA">
              <w:rPr>
                <w:sz w:val="56"/>
                <w:szCs w:val="56"/>
              </w:rPr>
              <w:t>Project</w:t>
            </w:r>
          </w:p>
          <w:p w14:paraId="1E5B2A5B" w14:textId="77777777" w:rsidR="006A1ADA" w:rsidRDefault="006A1ADA" w:rsidP="001F67A0">
            <w:pPr>
              <w:pStyle w:val="Heading3"/>
            </w:pPr>
          </w:p>
          <w:p w14:paraId="24B3E493" w14:textId="77777777" w:rsidR="006A1ADA" w:rsidRDefault="006A1ADA" w:rsidP="001F67A0">
            <w:pPr>
              <w:pStyle w:val="Heading3"/>
              <w:rPr>
                <w:rFonts w:ascii="Arial" w:hAnsi="Arial" w:cs="Arial"/>
                <w:sz w:val="16"/>
                <w:szCs w:val="16"/>
              </w:rPr>
            </w:pPr>
            <w:r w:rsidRPr="006A1ADA">
              <w:rPr>
                <w:rFonts w:ascii="Arial" w:hAnsi="Arial" w:cs="Arial"/>
                <w:sz w:val="16"/>
                <w:szCs w:val="16"/>
              </w:rPr>
              <w:t>la</w:t>
            </w:r>
            <w:r>
              <w:rPr>
                <w:rFonts w:ascii="Arial" w:hAnsi="Arial" w:cs="Arial"/>
                <w:sz w:val="16"/>
                <w:szCs w:val="16"/>
              </w:rPr>
              <w:t>unch the app using the qr code above and scan the icons below to know more</w:t>
            </w:r>
          </w:p>
          <w:p w14:paraId="733E68BF" w14:textId="2D322085" w:rsidR="006A1ADA" w:rsidRPr="006A1ADA" w:rsidRDefault="006A1ADA" w:rsidP="001F67A0">
            <w:pPr>
              <w:pStyle w:val="Heading3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about my AR-vr projects</w:t>
            </w:r>
          </w:p>
        </w:tc>
      </w:tr>
      <w:tr w:rsidR="00B32E37" w14:paraId="2195EF4B" w14:textId="77777777" w:rsidTr="006A1ADA">
        <w:trPr>
          <w:trHeight w:val="2273"/>
        </w:trPr>
        <w:tc>
          <w:tcPr>
            <w:tcW w:w="2295" w:type="dxa"/>
            <w:vMerge w:val="restart"/>
            <w:tcBorders>
              <w:top w:val="single" w:sz="48" w:space="0" w:color="EA4E4E" w:themeColor="accent1"/>
            </w:tcBorders>
          </w:tcPr>
          <w:p w14:paraId="4E2257E9" w14:textId="77777777" w:rsidR="001F67A0" w:rsidRDefault="001F67A0" w:rsidP="009254F7">
            <w:pPr>
              <w:pStyle w:val="NoSpacing"/>
            </w:pPr>
          </w:p>
          <w:p w14:paraId="4DB8AADC" w14:textId="77777777" w:rsidR="001F67A0" w:rsidRPr="00B32E37" w:rsidRDefault="00B32E37" w:rsidP="001F67A0">
            <w:pPr>
              <w:pStyle w:val="NoSpacing"/>
              <w:rPr>
                <w:rFonts w:ascii="Arial Rounded MT Bold" w:hAnsi="Arial Rounded MT Bold"/>
                <w:sz w:val="24"/>
                <w:szCs w:val="24"/>
              </w:rPr>
            </w:pPr>
            <w:r w:rsidRPr="00B32E37">
              <w:rPr>
                <w:rFonts w:ascii="Arial Rounded MT Bold" w:hAnsi="Arial Rounded MT Bold"/>
                <w:sz w:val="24"/>
                <w:szCs w:val="24"/>
              </w:rPr>
              <w:t>JAVA SCRIPT</w:t>
            </w:r>
          </w:p>
          <w:p w14:paraId="7EA19806" w14:textId="77777777" w:rsidR="00B32E37" w:rsidRPr="00B32E37" w:rsidRDefault="00B32E37" w:rsidP="001F67A0">
            <w:pPr>
              <w:pStyle w:val="NoSpacing"/>
              <w:rPr>
                <w:rFonts w:ascii="Arial Rounded MT Bold" w:hAnsi="Arial Rounded MT Bold"/>
                <w:sz w:val="24"/>
                <w:szCs w:val="24"/>
              </w:rPr>
            </w:pPr>
            <w:r w:rsidRPr="00B32E37">
              <w:rPr>
                <w:rFonts w:ascii="Arial Rounded MT Bold" w:hAnsi="Arial Rounded MT Bold"/>
                <w:sz w:val="24"/>
                <w:szCs w:val="24"/>
              </w:rPr>
              <w:t>HTML</w:t>
            </w:r>
          </w:p>
          <w:p w14:paraId="0D7E37E5" w14:textId="77777777" w:rsidR="00B32E37" w:rsidRPr="00B32E37" w:rsidRDefault="00B32E37" w:rsidP="001F67A0">
            <w:pPr>
              <w:pStyle w:val="NoSpacing"/>
              <w:rPr>
                <w:rFonts w:ascii="Arial Rounded MT Bold" w:hAnsi="Arial Rounded MT Bold"/>
                <w:sz w:val="24"/>
                <w:szCs w:val="24"/>
              </w:rPr>
            </w:pPr>
            <w:r w:rsidRPr="00B32E37">
              <w:rPr>
                <w:rFonts w:ascii="Arial Rounded MT Bold" w:hAnsi="Arial Rounded MT Bold"/>
                <w:sz w:val="24"/>
                <w:szCs w:val="24"/>
              </w:rPr>
              <w:t>CSS</w:t>
            </w:r>
          </w:p>
          <w:p w14:paraId="3EC3B1B1" w14:textId="77777777" w:rsidR="00B32E37" w:rsidRPr="00B32E37" w:rsidRDefault="00B32E37" w:rsidP="001F67A0">
            <w:pPr>
              <w:pStyle w:val="NoSpacing"/>
              <w:rPr>
                <w:rFonts w:ascii="Arial Rounded MT Bold" w:hAnsi="Arial Rounded MT Bold"/>
                <w:sz w:val="24"/>
                <w:szCs w:val="24"/>
              </w:rPr>
            </w:pPr>
            <w:r w:rsidRPr="00B32E37">
              <w:rPr>
                <w:rFonts w:ascii="Arial Rounded MT Bold" w:hAnsi="Arial Rounded MT Bold"/>
                <w:sz w:val="24"/>
                <w:szCs w:val="24"/>
              </w:rPr>
              <w:t>PYTHON</w:t>
            </w:r>
          </w:p>
          <w:p w14:paraId="09AD3D6E" w14:textId="77777777" w:rsidR="00B32E37" w:rsidRPr="00B32E37" w:rsidRDefault="00B32E37" w:rsidP="001F67A0">
            <w:pPr>
              <w:pStyle w:val="NoSpacing"/>
              <w:rPr>
                <w:rFonts w:ascii="Arial Rounded MT Bold" w:hAnsi="Arial Rounded MT Bold"/>
                <w:sz w:val="24"/>
                <w:szCs w:val="24"/>
              </w:rPr>
            </w:pPr>
            <w:r w:rsidRPr="00B32E37">
              <w:rPr>
                <w:rFonts w:ascii="Arial Rounded MT Bold" w:hAnsi="Arial Rounded MT Bold"/>
                <w:sz w:val="24"/>
                <w:szCs w:val="24"/>
              </w:rPr>
              <w:t>MACHINE LEARNING</w:t>
            </w:r>
          </w:p>
          <w:p w14:paraId="229B0EAF" w14:textId="77777777" w:rsidR="00B32E37" w:rsidRPr="00B32E37" w:rsidRDefault="00B32E37" w:rsidP="001F67A0">
            <w:pPr>
              <w:pStyle w:val="NoSpacing"/>
              <w:rPr>
                <w:rFonts w:ascii="Arial Rounded MT Bold" w:hAnsi="Arial Rounded MT Bold"/>
                <w:sz w:val="24"/>
                <w:szCs w:val="24"/>
              </w:rPr>
            </w:pPr>
            <w:r w:rsidRPr="00B32E37">
              <w:rPr>
                <w:rFonts w:ascii="Arial Rounded MT Bold" w:hAnsi="Arial Rounded MT Bold"/>
                <w:sz w:val="24"/>
                <w:szCs w:val="24"/>
              </w:rPr>
              <w:t>VIRTUAL REALITY</w:t>
            </w:r>
          </w:p>
          <w:p w14:paraId="4EFCF66A" w14:textId="0DEE1C93" w:rsidR="00B32E37" w:rsidRDefault="00B32E37" w:rsidP="001F67A0">
            <w:pPr>
              <w:pStyle w:val="NoSpacing"/>
            </w:pPr>
            <w:r w:rsidRPr="00B32E37">
              <w:rPr>
                <w:rFonts w:ascii="Arial Rounded MT Bold" w:hAnsi="Arial Rounded MT Bold"/>
                <w:sz w:val="24"/>
                <w:szCs w:val="24"/>
              </w:rPr>
              <w:t>AUGMENTED REALITY</w:t>
            </w:r>
          </w:p>
        </w:tc>
        <w:tc>
          <w:tcPr>
            <w:tcW w:w="399" w:type="dxa"/>
            <w:vMerge w:val="restart"/>
          </w:tcPr>
          <w:p w14:paraId="5986170C" w14:textId="77777777" w:rsidR="001F67A0" w:rsidRDefault="001F67A0" w:rsidP="009254F7">
            <w:pPr>
              <w:pStyle w:val="NoSpacing"/>
            </w:pPr>
          </w:p>
        </w:tc>
        <w:tc>
          <w:tcPr>
            <w:tcW w:w="7962" w:type="dxa"/>
            <w:gridSpan w:val="4"/>
            <w:tcBorders>
              <w:top w:val="single" w:sz="48" w:space="0" w:color="EA4E4E" w:themeColor="accent1"/>
            </w:tcBorders>
          </w:tcPr>
          <w:p w14:paraId="53FFE424" w14:textId="0DC19A64" w:rsidR="001F67A0" w:rsidRDefault="006A1ADA" w:rsidP="009254F7">
            <w:pPr>
              <w:pStyle w:val="NoSpacing"/>
            </w:pPr>
            <w:r w:rsidRPr="006A1ADA">
              <w:drawing>
                <wp:inline distT="0" distB="0" distL="0" distR="0" wp14:anchorId="574CAD7E" wp14:editId="33A89956">
                  <wp:extent cx="5220429" cy="3400900"/>
                  <wp:effectExtent l="0" t="0" r="0" b="9525"/>
                  <wp:docPr id="17855027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5027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429" cy="340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E01518" w14:textId="77777777" w:rsidR="001F67A0" w:rsidRDefault="001F67A0" w:rsidP="009254F7">
            <w:pPr>
              <w:pStyle w:val="NoSpacing"/>
            </w:pPr>
          </w:p>
        </w:tc>
      </w:tr>
      <w:tr w:rsidR="00B32E37" w14:paraId="0701A0DB" w14:textId="77777777" w:rsidTr="006A1ADA">
        <w:trPr>
          <w:trHeight w:val="117"/>
        </w:trPr>
        <w:tc>
          <w:tcPr>
            <w:tcW w:w="2295" w:type="dxa"/>
            <w:vMerge/>
          </w:tcPr>
          <w:p w14:paraId="1009E538" w14:textId="77777777" w:rsidR="001F67A0" w:rsidRDefault="001F67A0" w:rsidP="009254F7">
            <w:pPr>
              <w:pStyle w:val="NoSpacing"/>
            </w:pPr>
          </w:p>
        </w:tc>
        <w:tc>
          <w:tcPr>
            <w:tcW w:w="399" w:type="dxa"/>
            <w:vMerge/>
          </w:tcPr>
          <w:p w14:paraId="66AB4811" w14:textId="77777777" w:rsidR="001F67A0" w:rsidRDefault="001F67A0" w:rsidP="009254F7">
            <w:pPr>
              <w:pStyle w:val="NoSpacing"/>
            </w:pPr>
          </w:p>
        </w:tc>
        <w:tc>
          <w:tcPr>
            <w:tcW w:w="7962" w:type="dxa"/>
            <w:gridSpan w:val="4"/>
            <w:tcBorders>
              <w:bottom w:val="single" w:sz="48" w:space="0" w:color="EA4E4E" w:themeColor="accent1"/>
            </w:tcBorders>
          </w:tcPr>
          <w:p w14:paraId="53F8B341" w14:textId="0A948A83" w:rsidR="001F67A0" w:rsidRDefault="001F67A0" w:rsidP="001F67A0">
            <w:pPr>
              <w:pStyle w:val="Heading3"/>
            </w:pPr>
          </w:p>
        </w:tc>
      </w:tr>
      <w:tr w:rsidR="00B32E37" w14:paraId="3DD93367" w14:textId="77777777" w:rsidTr="006A1ADA">
        <w:trPr>
          <w:trHeight w:val="1132"/>
        </w:trPr>
        <w:tc>
          <w:tcPr>
            <w:tcW w:w="2295" w:type="dxa"/>
            <w:vMerge/>
          </w:tcPr>
          <w:p w14:paraId="648495AC" w14:textId="77777777" w:rsidR="001F67A0" w:rsidRDefault="001F67A0" w:rsidP="009254F7">
            <w:pPr>
              <w:pStyle w:val="NoSpacing"/>
            </w:pPr>
          </w:p>
        </w:tc>
        <w:tc>
          <w:tcPr>
            <w:tcW w:w="399" w:type="dxa"/>
            <w:vMerge/>
          </w:tcPr>
          <w:p w14:paraId="4D6ED674" w14:textId="77777777" w:rsidR="001F67A0" w:rsidRDefault="001F67A0" w:rsidP="009254F7">
            <w:pPr>
              <w:pStyle w:val="NoSpacing"/>
            </w:pPr>
          </w:p>
        </w:tc>
        <w:tc>
          <w:tcPr>
            <w:tcW w:w="7962" w:type="dxa"/>
            <w:gridSpan w:val="4"/>
            <w:tcBorders>
              <w:top w:val="single" w:sz="48" w:space="0" w:color="EA4E4E" w:themeColor="accent1"/>
            </w:tcBorders>
          </w:tcPr>
          <w:p w14:paraId="3025FA5B" w14:textId="77777777" w:rsidR="001F67A0" w:rsidRDefault="001F67A0" w:rsidP="001F67A0"/>
          <w:p w14:paraId="3C024336" w14:textId="46646C63" w:rsidR="001F67A0" w:rsidRDefault="001F67A0" w:rsidP="001F67A0"/>
        </w:tc>
      </w:tr>
      <w:tr w:rsidR="00B32E37" w14:paraId="05732289" w14:textId="77777777" w:rsidTr="006A1ADA">
        <w:trPr>
          <w:trHeight w:val="963"/>
        </w:trPr>
        <w:tc>
          <w:tcPr>
            <w:tcW w:w="2295" w:type="dxa"/>
          </w:tcPr>
          <w:p w14:paraId="5095C684" w14:textId="77777777" w:rsidR="001F67A0" w:rsidRDefault="001F67A0" w:rsidP="009254F7">
            <w:pPr>
              <w:pStyle w:val="NoSpacing"/>
            </w:pPr>
          </w:p>
        </w:tc>
        <w:tc>
          <w:tcPr>
            <w:tcW w:w="399" w:type="dxa"/>
          </w:tcPr>
          <w:p w14:paraId="1CED9677" w14:textId="77777777" w:rsidR="001F67A0" w:rsidRDefault="001F67A0" w:rsidP="009254F7">
            <w:pPr>
              <w:pStyle w:val="NoSpacing"/>
            </w:pPr>
          </w:p>
        </w:tc>
        <w:tc>
          <w:tcPr>
            <w:tcW w:w="7962" w:type="dxa"/>
            <w:gridSpan w:val="4"/>
          </w:tcPr>
          <w:p w14:paraId="61B204E8" w14:textId="77777777" w:rsidR="001F67A0" w:rsidRDefault="001F67A0" w:rsidP="009254F7">
            <w:pPr>
              <w:pStyle w:val="NoSpacing"/>
            </w:pPr>
          </w:p>
        </w:tc>
      </w:tr>
      <w:tr w:rsidR="00B32E37" w14:paraId="09BFBC38" w14:textId="77777777" w:rsidTr="006A1ADA">
        <w:tc>
          <w:tcPr>
            <w:tcW w:w="2295" w:type="dxa"/>
          </w:tcPr>
          <w:p w14:paraId="2D00849D" w14:textId="56C143DD" w:rsidR="001F67A0" w:rsidRDefault="001F67A0" w:rsidP="00C27F01">
            <w:pPr>
              <w:pStyle w:val="NoSpacing"/>
              <w:jc w:val="center"/>
            </w:pPr>
          </w:p>
        </w:tc>
        <w:tc>
          <w:tcPr>
            <w:tcW w:w="1791" w:type="dxa"/>
            <w:gridSpan w:val="2"/>
          </w:tcPr>
          <w:p w14:paraId="07EC4046" w14:textId="484DA6FB" w:rsidR="001F67A0" w:rsidRDefault="001F67A0" w:rsidP="00C27F01">
            <w:pPr>
              <w:pStyle w:val="NoSpacing"/>
              <w:jc w:val="center"/>
            </w:pPr>
          </w:p>
        </w:tc>
        <w:tc>
          <w:tcPr>
            <w:tcW w:w="3729" w:type="dxa"/>
          </w:tcPr>
          <w:p w14:paraId="0D6A6A9D" w14:textId="77777777" w:rsidR="001F67A0" w:rsidRDefault="001F67A0" w:rsidP="009254F7">
            <w:pPr>
              <w:pStyle w:val="NoSpacing"/>
            </w:pPr>
          </w:p>
        </w:tc>
        <w:tc>
          <w:tcPr>
            <w:tcW w:w="2841" w:type="dxa"/>
            <w:gridSpan w:val="2"/>
          </w:tcPr>
          <w:p w14:paraId="4688D0D1" w14:textId="77777777" w:rsidR="001F67A0" w:rsidRDefault="001F67A0" w:rsidP="009254F7">
            <w:pPr>
              <w:pStyle w:val="NoSpacing"/>
            </w:pPr>
          </w:p>
        </w:tc>
      </w:tr>
      <w:tr w:rsidR="00B32E37" w14:paraId="475E4AE5" w14:textId="77777777" w:rsidTr="006A1ADA">
        <w:tc>
          <w:tcPr>
            <w:tcW w:w="2295" w:type="dxa"/>
            <w:vAlign w:val="bottom"/>
          </w:tcPr>
          <w:p w14:paraId="1BA45F1A" w14:textId="4A5D74ED" w:rsidR="001F67A0" w:rsidRPr="00C27F01" w:rsidRDefault="001F67A0" w:rsidP="00C27F01">
            <w:pPr>
              <w:pStyle w:val="Heading4"/>
              <w:jc w:val="center"/>
            </w:pPr>
          </w:p>
        </w:tc>
        <w:tc>
          <w:tcPr>
            <w:tcW w:w="1791" w:type="dxa"/>
            <w:gridSpan w:val="2"/>
            <w:vAlign w:val="bottom"/>
          </w:tcPr>
          <w:p w14:paraId="0BE1291D" w14:textId="57F0C25E" w:rsidR="001F67A0" w:rsidRPr="00C27F01" w:rsidRDefault="001F67A0" w:rsidP="00C27F01">
            <w:pPr>
              <w:pStyle w:val="Heading4"/>
              <w:jc w:val="center"/>
            </w:pPr>
          </w:p>
        </w:tc>
        <w:tc>
          <w:tcPr>
            <w:tcW w:w="3729" w:type="dxa"/>
            <w:vAlign w:val="bottom"/>
          </w:tcPr>
          <w:p w14:paraId="57F2E7A5" w14:textId="77777777" w:rsidR="001F67A0" w:rsidRPr="001F67A0" w:rsidRDefault="001F67A0" w:rsidP="001F67A0">
            <w:pPr>
              <w:pStyle w:val="Heading4"/>
            </w:pPr>
          </w:p>
        </w:tc>
        <w:tc>
          <w:tcPr>
            <w:tcW w:w="2841" w:type="dxa"/>
            <w:gridSpan w:val="2"/>
            <w:vAlign w:val="bottom"/>
          </w:tcPr>
          <w:p w14:paraId="1CAD81EE" w14:textId="77777777" w:rsidR="001F67A0" w:rsidRPr="001F67A0" w:rsidRDefault="001F67A0" w:rsidP="001F67A0">
            <w:pPr>
              <w:pStyle w:val="Heading4"/>
            </w:pPr>
          </w:p>
        </w:tc>
      </w:tr>
    </w:tbl>
    <w:p w14:paraId="076C1F51" w14:textId="77777777" w:rsidR="0007192B" w:rsidRDefault="0007192B" w:rsidP="00E22E87">
      <w:pPr>
        <w:pStyle w:val="NoSpacing"/>
      </w:pPr>
    </w:p>
    <w:sectPr w:rsidR="0007192B" w:rsidSect="001F67A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864" w:bottom="288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C883" w14:textId="77777777" w:rsidR="00866AF3" w:rsidRDefault="00866AF3" w:rsidP="00713050">
      <w:pPr>
        <w:spacing w:line="240" w:lineRule="auto"/>
      </w:pPr>
      <w:r>
        <w:separator/>
      </w:r>
    </w:p>
  </w:endnote>
  <w:endnote w:type="continuationSeparator" w:id="0">
    <w:p w14:paraId="3D46CDB0" w14:textId="77777777" w:rsidR="00866AF3" w:rsidRDefault="00866AF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1B99" w14:textId="77777777" w:rsidR="001954F3" w:rsidRDefault="001954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CFB7" w14:textId="77777777" w:rsidR="00C2098A" w:rsidRPr="001954F3" w:rsidRDefault="00C2098A" w:rsidP="001954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F70A" w14:textId="77777777" w:rsidR="001954F3" w:rsidRDefault="001954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844A0" w14:textId="77777777" w:rsidR="00866AF3" w:rsidRDefault="00866AF3" w:rsidP="00713050">
      <w:pPr>
        <w:spacing w:line="240" w:lineRule="auto"/>
      </w:pPr>
      <w:r>
        <w:separator/>
      </w:r>
    </w:p>
  </w:footnote>
  <w:footnote w:type="continuationSeparator" w:id="0">
    <w:p w14:paraId="58ED6C4D" w14:textId="77777777" w:rsidR="00866AF3" w:rsidRDefault="00866AF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8D93F" w14:textId="77777777" w:rsidR="001954F3" w:rsidRDefault="001954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FD1FD" w14:textId="77777777" w:rsidR="001954F3" w:rsidRDefault="001954F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D16D" w14:textId="77777777" w:rsidR="001954F3" w:rsidRDefault="00195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AB6B73"/>
    <w:multiLevelType w:val="hybridMultilevel"/>
    <w:tmpl w:val="AF50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972867">
    <w:abstractNumId w:val="9"/>
  </w:num>
  <w:num w:numId="2" w16cid:durableId="1940261398">
    <w:abstractNumId w:val="7"/>
  </w:num>
  <w:num w:numId="3" w16cid:durableId="1098982236">
    <w:abstractNumId w:val="6"/>
  </w:num>
  <w:num w:numId="4" w16cid:durableId="1859612476">
    <w:abstractNumId w:val="5"/>
  </w:num>
  <w:num w:numId="5" w16cid:durableId="1195995983">
    <w:abstractNumId w:val="4"/>
  </w:num>
  <w:num w:numId="6" w16cid:durableId="1846092940">
    <w:abstractNumId w:val="8"/>
  </w:num>
  <w:num w:numId="7" w16cid:durableId="1571237082">
    <w:abstractNumId w:val="3"/>
  </w:num>
  <w:num w:numId="8" w16cid:durableId="1886404235">
    <w:abstractNumId w:val="2"/>
  </w:num>
  <w:num w:numId="9" w16cid:durableId="1102922292">
    <w:abstractNumId w:val="1"/>
  </w:num>
  <w:num w:numId="10" w16cid:durableId="865867487">
    <w:abstractNumId w:val="0"/>
  </w:num>
  <w:num w:numId="11" w16cid:durableId="1541356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37"/>
    <w:rsid w:val="00032342"/>
    <w:rsid w:val="00042687"/>
    <w:rsid w:val="00050817"/>
    <w:rsid w:val="0007192B"/>
    <w:rsid w:val="00091382"/>
    <w:rsid w:val="000A07DA"/>
    <w:rsid w:val="000A2BFA"/>
    <w:rsid w:val="000B0619"/>
    <w:rsid w:val="000B61CA"/>
    <w:rsid w:val="000C479A"/>
    <w:rsid w:val="000F7610"/>
    <w:rsid w:val="00114ED7"/>
    <w:rsid w:val="001300CA"/>
    <w:rsid w:val="00140B0E"/>
    <w:rsid w:val="001954F3"/>
    <w:rsid w:val="001A5CA9"/>
    <w:rsid w:val="001B2AC1"/>
    <w:rsid w:val="001B403A"/>
    <w:rsid w:val="001F0205"/>
    <w:rsid w:val="001F4583"/>
    <w:rsid w:val="001F67A0"/>
    <w:rsid w:val="00217980"/>
    <w:rsid w:val="00244AB5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2A97"/>
    <w:rsid w:val="003C5528"/>
    <w:rsid w:val="003D03E5"/>
    <w:rsid w:val="004077FB"/>
    <w:rsid w:val="004244FF"/>
    <w:rsid w:val="00424DD9"/>
    <w:rsid w:val="004305E4"/>
    <w:rsid w:val="0046104A"/>
    <w:rsid w:val="004717C5"/>
    <w:rsid w:val="0049709D"/>
    <w:rsid w:val="004A24CC"/>
    <w:rsid w:val="004A68FA"/>
    <w:rsid w:val="00523479"/>
    <w:rsid w:val="00543DB7"/>
    <w:rsid w:val="005729B0"/>
    <w:rsid w:val="00583E4F"/>
    <w:rsid w:val="0059292C"/>
    <w:rsid w:val="005A260E"/>
    <w:rsid w:val="00634230"/>
    <w:rsid w:val="00641630"/>
    <w:rsid w:val="00684488"/>
    <w:rsid w:val="006A1ADA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3EC4"/>
    <w:rsid w:val="007D2696"/>
    <w:rsid w:val="007D2FD2"/>
    <w:rsid w:val="007D406E"/>
    <w:rsid w:val="007D6458"/>
    <w:rsid w:val="00811117"/>
    <w:rsid w:val="00823C54"/>
    <w:rsid w:val="00841146"/>
    <w:rsid w:val="00866AF3"/>
    <w:rsid w:val="0088504C"/>
    <w:rsid w:val="0089382B"/>
    <w:rsid w:val="00894C42"/>
    <w:rsid w:val="008A1907"/>
    <w:rsid w:val="008C6BCA"/>
    <w:rsid w:val="008C7B50"/>
    <w:rsid w:val="008E4B30"/>
    <w:rsid w:val="00906BEE"/>
    <w:rsid w:val="009243E7"/>
    <w:rsid w:val="00985D58"/>
    <w:rsid w:val="009A4BB5"/>
    <w:rsid w:val="009B3C40"/>
    <w:rsid w:val="009B602E"/>
    <w:rsid w:val="009F7AD9"/>
    <w:rsid w:val="00A270C4"/>
    <w:rsid w:val="00A42540"/>
    <w:rsid w:val="00A50939"/>
    <w:rsid w:val="00A83413"/>
    <w:rsid w:val="00AA6A40"/>
    <w:rsid w:val="00AA75F6"/>
    <w:rsid w:val="00AC116A"/>
    <w:rsid w:val="00AD00FD"/>
    <w:rsid w:val="00AE2B4C"/>
    <w:rsid w:val="00AF0A8E"/>
    <w:rsid w:val="00B27019"/>
    <w:rsid w:val="00B32E37"/>
    <w:rsid w:val="00B41D20"/>
    <w:rsid w:val="00B5664D"/>
    <w:rsid w:val="00B64210"/>
    <w:rsid w:val="00B76A83"/>
    <w:rsid w:val="00B8151A"/>
    <w:rsid w:val="00BA5B40"/>
    <w:rsid w:val="00BD0206"/>
    <w:rsid w:val="00BD4C51"/>
    <w:rsid w:val="00C2098A"/>
    <w:rsid w:val="00C27F01"/>
    <w:rsid w:val="00C5444A"/>
    <w:rsid w:val="00C612DA"/>
    <w:rsid w:val="00C62C50"/>
    <w:rsid w:val="00C7741E"/>
    <w:rsid w:val="00C875AB"/>
    <w:rsid w:val="00C96E48"/>
    <w:rsid w:val="00CA3DF1"/>
    <w:rsid w:val="00CA4581"/>
    <w:rsid w:val="00CD7805"/>
    <w:rsid w:val="00CE18D5"/>
    <w:rsid w:val="00D0320A"/>
    <w:rsid w:val="00D04109"/>
    <w:rsid w:val="00D97A41"/>
    <w:rsid w:val="00DA649D"/>
    <w:rsid w:val="00DD3CF6"/>
    <w:rsid w:val="00DD6416"/>
    <w:rsid w:val="00DF4E0A"/>
    <w:rsid w:val="00E02DCD"/>
    <w:rsid w:val="00E04AE6"/>
    <w:rsid w:val="00E12C60"/>
    <w:rsid w:val="00E22E87"/>
    <w:rsid w:val="00E57630"/>
    <w:rsid w:val="00E71011"/>
    <w:rsid w:val="00E86C2B"/>
    <w:rsid w:val="00EB2D52"/>
    <w:rsid w:val="00EC0F81"/>
    <w:rsid w:val="00EF7CC9"/>
    <w:rsid w:val="00F207C0"/>
    <w:rsid w:val="00F20AE5"/>
    <w:rsid w:val="00F47E97"/>
    <w:rsid w:val="00F60008"/>
    <w:rsid w:val="00F645C7"/>
    <w:rsid w:val="00F64F0C"/>
    <w:rsid w:val="00FA3215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621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1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qFormat/>
    <w:rsid w:val="001F67A0"/>
    <w:pPr>
      <w:keepNext/>
      <w:keepLines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011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011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semiHidden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E71011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semiHidden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F67A0"/>
    <w:pPr>
      <w:spacing w:line="240" w:lineRule="auto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1011"/>
  </w:style>
  <w:style w:type="paragraph" w:styleId="Footer">
    <w:name w:val="footer"/>
    <w:basedOn w:val="Normal"/>
    <w:link w:val="FooterChar"/>
    <w:uiPriority w:val="99"/>
    <w:semiHidden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1011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13"/>
    <w:semiHidden/>
    <w:qFormat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13"/>
    <w:semiHidden/>
    <w:rsid w:val="00E71011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1"/>
    <w:semiHidden/>
    <w:qFormat/>
    <w:rsid w:val="00AA75F6"/>
  </w:style>
  <w:style w:type="character" w:customStyle="1" w:styleId="DateChar">
    <w:name w:val="Date Char"/>
    <w:basedOn w:val="DefaultParagraphFont"/>
    <w:link w:val="Date"/>
    <w:uiPriority w:val="11"/>
    <w:semiHidden/>
    <w:rsid w:val="00E71011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11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12"/>
    <w:semiHidden/>
    <w:qFormat/>
    <w:rsid w:val="00AA75F6"/>
  </w:style>
  <w:style w:type="character" w:customStyle="1" w:styleId="SalutationChar">
    <w:name w:val="Salutation Char"/>
    <w:basedOn w:val="DefaultParagraphFont"/>
    <w:link w:val="Salutation"/>
    <w:uiPriority w:val="12"/>
    <w:semiHidden/>
    <w:rsid w:val="00E71011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ish\AppData\Local\Microsoft\Office\16.0\DTS\en-IN%7bB35DFCFF-B722-4E9D-962E-E9867510FEC5%7d\%7bE56DC275-2774-48B1-B4AB-A6DC3826AB5A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3FAF7FE6514F79AC999C323FBD2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F0259-571C-45C0-A3E0-5A297791FDC7}"/>
      </w:docPartPr>
      <w:docPartBody>
        <w:p w:rsidR="00000000" w:rsidRDefault="00C95469" w:rsidP="00C95469">
          <w:pPr>
            <w:pStyle w:val="563FAF7FE6514F79AC999C323FBD2FA4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69"/>
    <w:rsid w:val="004C1CFB"/>
    <w:rsid w:val="00C9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B2E6ADA2C84B369B638A1214F5ED2E">
    <w:name w:val="BFB2E6ADA2C84B369B638A1214F5ED2E"/>
  </w:style>
  <w:style w:type="paragraph" w:customStyle="1" w:styleId="296CCC6A62994C859CFBBEDF1AE14D4E">
    <w:name w:val="296CCC6A62994C859CFBBEDF1AE14D4E"/>
  </w:style>
  <w:style w:type="paragraph" w:customStyle="1" w:styleId="CB387249DA874783AD57B8FDEA9D003C">
    <w:name w:val="CB387249DA874783AD57B8FDEA9D003C"/>
  </w:style>
  <w:style w:type="paragraph" w:customStyle="1" w:styleId="EE75EB781FD84CB9B79EE9C8E0A92553">
    <w:name w:val="EE75EB781FD84CB9B79EE9C8E0A92553"/>
  </w:style>
  <w:style w:type="paragraph" w:customStyle="1" w:styleId="A87BEE4E3AF54DE083EC051C32C7D9F6">
    <w:name w:val="A87BEE4E3AF54DE083EC051C32C7D9F6"/>
  </w:style>
  <w:style w:type="paragraph" w:customStyle="1" w:styleId="4B36755AD948434F91C3CD01688EC9F9">
    <w:name w:val="4B36755AD948434F91C3CD01688EC9F9"/>
  </w:style>
  <w:style w:type="paragraph" w:customStyle="1" w:styleId="27189668DD8247248367EAB7DF1CE026">
    <w:name w:val="27189668DD8247248367EAB7DF1CE026"/>
  </w:style>
  <w:style w:type="paragraph" w:customStyle="1" w:styleId="B7CA6E3063844AB9B5AABC762BE475B5">
    <w:name w:val="B7CA6E3063844AB9B5AABC762BE475B5"/>
  </w:style>
  <w:style w:type="paragraph" w:customStyle="1" w:styleId="FBDA0CDD20BF4AE1A495145FAE7DE2E0">
    <w:name w:val="FBDA0CDD20BF4AE1A495145FAE7DE2E0"/>
  </w:style>
  <w:style w:type="paragraph" w:customStyle="1" w:styleId="EBC9D541578345949C9BF6B3A18F7472">
    <w:name w:val="EBC9D541578345949C9BF6B3A18F7472"/>
  </w:style>
  <w:style w:type="paragraph" w:customStyle="1" w:styleId="252D37B5ECE34332B30CCDCA3E5164E7">
    <w:name w:val="252D37B5ECE34332B30CCDCA3E5164E7"/>
  </w:style>
  <w:style w:type="paragraph" w:customStyle="1" w:styleId="58A8895B4F374CA8ADD7B784D4012F1C">
    <w:name w:val="58A8895B4F374CA8ADD7B784D4012F1C"/>
  </w:style>
  <w:style w:type="paragraph" w:customStyle="1" w:styleId="25B417975EFD46B6BA876036DEDD7F5D">
    <w:name w:val="25B417975EFD46B6BA876036DEDD7F5D"/>
  </w:style>
  <w:style w:type="paragraph" w:customStyle="1" w:styleId="BE72664C2FA44582B0EDE6F660A29FFF">
    <w:name w:val="BE72664C2FA44582B0EDE6F660A29FFF"/>
  </w:style>
  <w:style w:type="paragraph" w:customStyle="1" w:styleId="72E6750492744400A003A84036570B18">
    <w:name w:val="72E6750492744400A003A84036570B18"/>
  </w:style>
  <w:style w:type="paragraph" w:customStyle="1" w:styleId="7EE6B1B4D617454ABF032A4D8D86F0C9">
    <w:name w:val="7EE6B1B4D617454ABF032A4D8D86F0C9"/>
  </w:style>
  <w:style w:type="paragraph" w:customStyle="1" w:styleId="F797BF79769440F2B387247BF262F51A">
    <w:name w:val="F797BF79769440F2B387247BF262F51A"/>
  </w:style>
  <w:style w:type="paragraph" w:customStyle="1" w:styleId="07FDBFDF464D4C178D9D6051A16E0483">
    <w:name w:val="07FDBFDF464D4C178D9D6051A16E0483"/>
  </w:style>
  <w:style w:type="paragraph" w:customStyle="1" w:styleId="BC87EB63BC794CE0ADFAA38C76B8D8EE">
    <w:name w:val="BC87EB63BC794CE0ADFAA38C76B8D8EE"/>
  </w:style>
  <w:style w:type="paragraph" w:customStyle="1" w:styleId="C34203803C8A4341A77B963364E21F33">
    <w:name w:val="C34203803C8A4341A77B963364E21F33"/>
  </w:style>
  <w:style w:type="paragraph" w:customStyle="1" w:styleId="08AA2BD3D9E9449895F3756C0FE0D80A">
    <w:name w:val="08AA2BD3D9E9449895F3756C0FE0D80A"/>
  </w:style>
  <w:style w:type="paragraph" w:customStyle="1" w:styleId="879184422A82456AB7737C44630E665B">
    <w:name w:val="879184422A82456AB7737C44630E665B"/>
  </w:style>
  <w:style w:type="paragraph" w:customStyle="1" w:styleId="D7E8ECB7C1E64DCFAD28B1C83A46807B">
    <w:name w:val="D7E8ECB7C1E64DCFAD28B1C83A46807B"/>
  </w:style>
  <w:style w:type="paragraph" w:customStyle="1" w:styleId="C8CD8A4090FE427AA8433C9B8CA51630">
    <w:name w:val="C8CD8A4090FE427AA8433C9B8CA51630"/>
  </w:style>
  <w:style w:type="paragraph" w:customStyle="1" w:styleId="1518313382FF4BF4B65151116D5618E1">
    <w:name w:val="1518313382FF4BF4B65151116D5618E1"/>
  </w:style>
  <w:style w:type="paragraph" w:customStyle="1" w:styleId="67539835964B421B860C8F94A62EFF5A">
    <w:name w:val="67539835964B421B860C8F94A62EFF5A"/>
  </w:style>
  <w:style w:type="paragraph" w:customStyle="1" w:styleId="76D09D34DA88470DBB850D8F2220782E">
    <w:name w:val="76D09D34DA88470DBB850D8F2220782E"/>
  </w:style>
  <w:style w:type="paragraph" w:customStyle="1" w:styleId="AAEA116BEBA74B89A31DEB7A88B8CA22">
    <w:name w:val="AAEA116BEBA74B89A31DEB7A88B8CA22"/>
  </w:style>
  <w:style w:type="paragraph" w:customStyle="1" w:styleId="FF37AC79D765432796260EA3F1F9E4A5">
    <w:name w:val="FF37AC79D765432796260EA3F1F9E4A5"/>
  </w:style>
  <w:style w:type="paragraph" w:customStyle="1" w:styleId="C8294E609E984D9FAFE6AC1EC4D256AA">
    <w:name w:val="C8294E609E984D9FAFE6AC1EC4D256AA"/>
  </w:style>
  <w:style w:type="paragraph" w:customStyle="1" w:styleId="115C0E97C9C148E880D5510998C9E755">
    <w:name w:val="115C0E97C9C148E880D5510998C9E755"/>
  </w:style>
  <w:style w:type="paragraph" w:customStyle="1" w:styleId="978F83115CE84B90B5E7AC655F5E1CF7">
    <w:name w:val="978F83115CE84B90B5E7AC655F5E1CF7"/>
  </w:style>
  <w:style w:type="paragraph" w:customStyle="1" w:styleId="A56A4D5173D540529E275D2BB9293E74">
    <w:name w:val="A56A4D5173D540529E275D2BB9293E74"/>
  </w:style>
  <w:style w:type="paragraph" w:customStyle="1" w:styleId="8CC3E2BC20A04D63AA6C16C8C67CA395">
    <w:name w:val="8CC3E2BC20A04D63AA6C16C8C67CA395"/>
  </w:style>
  <w:style w:type="paragraph" w:customStyle="1" w:styleId="F05DD59405554241AEDD0D3C1CF6831C">
    <w:name w:val="F05DD59405554241AEDD0D3C1CF6831C"/>
    <w:rsid w:val="00C95469"/>
  </w:style>
  <w:style w:type="paragraph" w:customStyle="1" w:styleId="74659CE30A31441880D41A857532F8AA">
    <w:name w:val="74659CE30A31441880D41A857532F8AA"/>
    <w:rsid w:val="00C95469"/>
  </w:style>
  <w:style w:type="paragraph" w:customStyle="1" w:styleId="FF02CBFAD6A749F7952850546058EEBC">
    <w:name w:val="FF02CBFAD6A749F7952850546058EEBC"/>
    <w:rsid w:val="00C95469"/>
  </w:style>
  <w:style w:type="paragraph" w:customStyle="1" w:styleId="5FF7A9B9B75947DCB6BD34223A964D36">
    <w:name w:val="5FF7A9B9B75947DCB6BD34223A964D36"/>
    <w:rsid w:val="00C95469"/>
  </w:style>
  <w:style w:type="paragraph" w:customStyle="1" w:styleId="A6772C55507E431DA46F6C3473EAD4B4">
    <w:name w:val="A6772C55507E431DA46F6C3473EAD4B4"/>
    <w:rsid w:val="00C95469"/>
  </w:style>
  <w:style w:type="paragraph" w:customStyle="1" w:styleId="1A142C0E8ABF493184855643224D5109">
    <w:name w:val="1A142C0E8ABF493184855643224D5109"/>
    <w:rsid w:val="00C95469"/>
  </w:style>
  <w:style w:type="paragraph" w:customStyle="1" w:styleId="E710873528E24811A602089C003D85D3">
    <w:name w:val="E710873528E24811A602089C003D85D3"/>
    <w:rsid w:val="00C95469"/>
  </w:style>
  <w:style w:type="paragraph" w:customStyle="1" w:styleId="A9FFAC90E2EF4E6888F8BFCC6859E330">
    <w:name w:val="A9FFAC90E2EF4E6888F8BFCC6859E330"/>
    <w:rsid w:val="00C95469"/>
  </w:style>
  <w:style w:type="paragraph" w:customStyle="1" w:styleId="73A22F9A600444A1A629D82C2B80F92B">
    <w:name w:val="73A22F9A600444A1A629D82C2B80F92B"/>
    <w:rsid w:val="00C95469"/>
  </w:style>
  <w:style w:type="paragraph" w:customStyle="1" w:styleId="17933AF4849449BF8A6253BB046F784B">
    <w:name w:val="17933AF4849449BF8A6253BB046F784B"/>
    <w:rsid w:val="00C95469"/>
  </w:style>
  <w:style w:type="paragraph" w:customStyle="1" w:styleId="E8D056DCBF854F73BA5CC2D2F0A54320">
    <w:name w:val="E8D056DCBF854F73BA5CC2D2F0A54320"/>
    <w:rsid w:val="00C95469"/>
  </w:style>
  <w:style w:type="paragraph" w:customStyle="1" w:styleId="CEBCE664E2024F6FAD90E52F53568DFD">
    <w:name w:val="CEBCE664E2024F6FAD90E52F53568DFD"/>
    <w:rsid w:val="00C95469"/>
  </w:style>
  <w:style w:type="paragraph" w:customStyle="1" w:styleId="8DF885A7CE434D849E5C727F017AE508">
    <w:name w:val="8DF885A7CE434D849E5C727F017AE508"/>
    <w:rsid w:val="00C95469"/>
  </w:style>
  <w:style w:type="paragraph" w:customStyle="1" w:styleId="9D897B812D264433B7140B5D4A821B3C">
    <w:name w:val="9D897B812D264433B7140B5D4A821B3C"/>
    <w:rsid w:val="00C95469"/>
  </w:style>
  <w:style w:type="paragraph" w:customStyle="1" w:styleId="BC538D14E9DA4A38BBF22368E9FBC49E">
    <w:name w:val="BC538D14E9DA4A38BBF22368E9FBC49E"/>
    <w:rsid w:val="00C95469"/>
  </w:style>
  <w:style w:type="paragraph" w:customStyle="1" w:styleId="3DE7BB71EF184746A7D2F1C6540468EB">
    <w:name w:val="3DE7BB71EF184746A7D2F1C6540468EB"/>
    <w:rsid w:val="00C95469"/>
  </w:style>
  <w:style w:type="paragraph" w:customStyle="1" w:styleId="AAF1831B2D724FE0B66BF7B04A70CE22">
    <w:name w:val="AAF1831B2D724FE0B66BF7B04A70CE22"/>
    <w:rsid w:val="00C95469"/>
  </w:style>
  <w:style w:type="paragraph" w:customStyle="1" w:styleId="539D9EFE5EC0423FBB0D01F6D9FB1344">
    <w:name w:val="539D9EFE5EC0423FBB0D01F6D9FB1344"/>
    <w:rsid w:val="00C95469"/>
  </w:style>
  <w:style w:type="paragraph" w:customStyle="1" w:styleId="7FD7446A8B1A45BCB3F3131C17CC0E44">
    <w:name w:val="7FD7446A8B1A45BCB3F3131C17CC0E44"/>
    <w:rsid w:val="00C95469"/>
  </w:style>
  <w:style w:type="paragraph" w:customStyle="1" w:styleId="920FCD7534BC4350A8B22F0F67C02118">
    <w:name w:val="920FCD7534BC4350A8B22F0F67C02118"/>
    <w:rsid w:val="00C95469"/>
  </w:style>
  <w:style w:type="paragraph" w:customStyle="1" w:styleId="71989589DA0845528322F724C1ACEC86">
    <w:name w:val="71989589DA0845528322F724C1ACEC86"/>
    <w:rsid w:val="00C95469"/>
  </w:style>
  <w:style w:type="paragraph" w:customStyle="1" w:styleId="C1A262E4B8954DDF88150544A563B486">
    <w:name w:val="C1A262E4B8954DDF88150544A563B486"/>
    <w:rsid w:val="00C95469"/>
  </w:style>
  <w:style w:type="paragraph" w:customStyle="1" w:styleId="D21385CC5BE8454F9B39B58B5B52F794">
    <w:name w:val="D21385CC5BE8454F9B39B58B5B52F794"/>
    <w:rsid w:val="00C95469"/>
  </w:style>
  <w:style w:type="paragraph" w:customStyle="1" w:styleId="563FAF7FE6514F79AC999C323FBD2FA4">
    <w:name w:val="563FAF7FE6514F79AC999C323FBD2FA4"/>
    <w:rsid w:val="00C95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E74AC7-499A-4A1C-84F0-42950085C8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6AE26-747D-4421-A34C-F1240CCA5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7AD69-A213-46DF-AA9B-73F1C7B35B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{E56DC275-2774-48B1-B4AB-A6DC3826AB5A}tf16392716_win32</Template>
  <TotalTime>0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2023-06-10T06:18:00Z</dcterms:created>
  <dcterms:modified xsi:type="dcterms:W3CDTF">2023-06-10T06:40:00Z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